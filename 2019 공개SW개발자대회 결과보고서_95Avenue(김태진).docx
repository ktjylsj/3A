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F70780" w14:paraId="20B4120A" w14:textId="77777777" w:rsidTr="0043027E">
        <w:trPr>
          <w:trHeight w:val="776"/>
          <w:jc w:val="center"/>
        </w:trPr>
        <w:tc>
          <w:tcPr>
            <w:tcW w:w="9854" w:type="dxa"/>
          </w:tcPr>
          <w:tbl>
            <w:tblPr>
              <w:tblStyle w:val="a3"/>
              <w:tblW w:w="0" w:type="auto"/>
              <w:tblBorders>
                <w:top w:val="single" w:sz="4" w:space="0" w:color="auto"/>
                <w:left w:val="none" w:sz="0" w:space="0" w:color="auto"/>
                <w:bottom w:val="single" w:sz="4" w:space="0" w:color="auto"/>
                <w:right w:val="none" w:sz="0" w:space="0" w:color="auto"/>
                <w:insideH w:val="single" w:sz="4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614"/>
            </w:tblGrid>
            <w:tr w:rsidR="00F70780" w14:paraId="4B21DD24" w14:textId="77777777" w:rsidTr="00F70780">
              <w:trPr>
                <w:trHeight w:val="134"/>
              </w:trPr>
              <w:tc>
                <w:tcPr>
                  <w:tcW w:w="9614" w:type="dxa"/>
                  <w:tcBorders>
                    <w:top w:val="nil"/>
                    <w:bottom w:val="nil"/>
                  </w:tcBorders>
                  <w:shd w:val="clear" w:color="auto" w:fill="9CC2E5" w:themeFill="accent1" w:themeFillTint="99"/>
                  <w:vAlign w:val="center"/>
                </w:tcPr>
                <w:p w14:paraId="1AB2743C" w14:textId="77777777" w:rsidR="00F70780" w:rsidRPr="00F70780" w:rsidRDefault="00F70780" w:rsidP="00F70780">
                  <w:pPr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</w:tc>
            </w:tr>
            <w:tr w:rsidR="00F70780" w14:paraId="05F51D5C" w14:textId="77777777" w:rsidTr="00F70780">
              <w:trPr>
                <w:trHeight w:val="699"/>
              </w:trPr>
              <w:tc>
                <w:tcPr>
                  <w:tcW w:w="9614" w:type="dxa"/>
                  <w:tcBorders>
                    <w:top w:val="nil"/>
                    <w:bottom w:val="nil"/>
                  </w:tcBorders>
                  <w:vAlign w:val="center"/>
                </w:tcPr>
                <w:p w14:paraId="6D2D8285" w14:textId="77777777" w:rsidR="00F70780" w:rsidRDefault="00F70780" w:rsidP="009B2069">
                  <w:pPr>
                    <w:jc w:val="center"/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36"/>
                      <w:szCs w:val="36"/>
                    </w:rPr>
                  </w:pPr>
                  <w:r w:rsidRPr="00D1736F">
                    <w:rPr>
                      <w:rFonts w:ascii="HY헤드라인M" w:eastAsia="HY헤드라인M" w:hAnsi="굴림" w:cs="굴림" w:hint="eastAsia"/>
                      <w:b/>
                      <w:color w:val="000000"/>
                      <w:kern w:val="0"/>
                      <w:sz w:val="36"/>
                      <w:szCs w:val="36"/>
                    </w:rPr>
                    <w:t>제</w:t>
                  </w:r>
                  <w:r w:rsidR="006423A0">
                    <w:rPr>
                      <w:rFonts w:ascii="HY헤드라인M" w:eastAsia="HY헤드라인M" w:hAnsi="굴림" w:cs="굴림" w:hint="eastAsia"/>
                      <w:b/>
                      <w:color w:val="000000"/>
                      <w:kern w:val="0"/>
                      <w:sz w:val="36"/>
                      <w:szCs w:val="36"/>
                    </w:rPr>
                    <w:t>1</w:t>
                  </w:r>
                  <w:r w:rsidR="00160851"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36"/>
                      <w:szCs w:val="36"/>
                    </w:rPr>
                    <w:t>3</w:t>
                  </w:r>
                  <w:r w:rsidRPr="00D1736F"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36"/>
                      <w:szCs w:val="36"/>
                    </w:rPr>
                    <w:t xml:space="preserve">회 공개SW 개발자대회 </w:t>
                  </w:r>
                  <w:r w:rsidR="000621BA">
                    <w:rPr>
                      <w:rFonts w:ascii="HY헤드라인M" w:eastAsia="HY헤드라인M" w:hAnsi="굴림" w:cs="굴림" w:hint="eastAsia"/>
                      <w:b/>
                      <w:color w:val="000000"/>
                      <w:kern w:val="0"/>
                      <w:sz w:val="36"/>
                      <w:szCs w:val="36"/>
                    </w:rPr>
                    <w:t>결과보고서</w:t>
                  </w:r>
                </w:p>
              </w:tc>
            </w:tr>
            <w:tr w:rsidR="00F70780" w14:paraId="6881BC08" w14:textId="77777777" w:rsidTr="00F70780">
              <w:trPr>
                <w:trHeight w:val="64"/>
              </w:trPr>
              <w:tc>
                <w:tcPr>
                  <w:tcW w:w="9614" w:type="dxa"/>
                  <w:tcBorders>
                    <w:top w:val="nil"/>
                    <w:bottom w:val="nil"/>
                  </w:tcBorders>
                  <w:shd w:val="clear" w:color="auto" w:fill="9CC2E5" w:themeFill="accent1" w:themeFillTint="99"/>
                  <w:vAlign w:val="center"/>
                </w:tcPr>
                <w:p w14:paraId="2773FB69" w14:textId="77777777" w:rsidR="00F70780" w:rsidRDefault="00F70780" w:rsidP="00F70780">
                  <w:pPr>
                    <w:jc w:val="center"/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  <w:p w14:paraId="2780AC55" w14:textId="77777777" w:rsidR="00F70780" w:rsidRDefault="00F70780" w:rsidP="00F70780">
                  <w:pPr>
                    <w:jc w:val="center"/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  <w:p w14:paraId="0E6013C5" w14:textId="77777777" w:rsidR="00F70780" w:rsidRDefault="00F70780" w:rsidP="00F70780">
                  <w:pPr>
                    <w:jc w:val="center"/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  <w:p w14:paraId="16E32CB5" w14:textId="77777777" w:rsidR="00F70780" w:rsidRDefault="00F70780" w:rsidP="00F70780">
                  <w:pPr>
                    <w:jc w:val="center"/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  <w:p w14:paraId="2436E1D0" w14:textId="77777777" w:rsidR="00F70780" w:rsidRPr="00F70780" w:rsidRDefault="00F70780" w:rsidP="00F70780">
                  <w:pPr>
                    <w:jc w:val="center"/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</w:tc>
            </w:tr>
          </w:tbl>
          <w:p w14:paraId="54176615" w14:textId="77777777" w:rsidR="00F70780" w:rsidRDefault="00F70780" w:rsidP="00F70780">
            <w:pPr>
              <w:jc w:val="center"/>
              <w:textAlignment w:val="baseline"/>
              <w:rPr>
                <w:rFonts w:ascii="HY헤드라인M" w:eastAsia="HY헤드라인M" w:hAnsi="굴림" w:cs="굴림"/>
                <w:b/>
                <w:color w:val="000000"/>
                <w:kern w:val="0"/>
                <w:sz w:val="36"/>
                <w:szCs w:val="36"/>
              </w:rPr>
            </w:pPr>
          </w:p>
        </w:tc>
      </w:tr>
    </w:tbl>
    <w:p w14:paraId="3724DE61" w14:textId="77777777" w:rsidR="00AD58AF" w:rsidRPr="009B2069" w:rsidRDefault="00AD58AF" w:rsidP="00F70780">
      <w:pPr>
        <w:spacing w:line="240" w:lineRule="auto"/>
      </w:pPr>
    </w:p>
    <w:p w14:paraId="1C73F36D" w14:textId="77777777" w:rsidR="00F70780" w:rsidRPr="0043027E" w:rsidRDefault="00956A6F" w:rsidP="00F70780">
      <w:pPr>
        <w:rPr>
          <w:b/>
          <w:sz w:val="30"/>
          <w:szCs w:val="30"/>
        </w:rPr>
      </w:pPr>
      <w:r w:rsidRPr="0043027E">
        <w:rPr>
          <w:rFonts w:ascii="맑은 고딕" w:eastAsia="맑은 고딕" w:hAnsi="맑은 고딕" w:cs="굴림" w:hint="eastAsia"/>
          <w:b/>
          <w:color w:val="000000"/>
          <w:kern w:val="0"/>
          <w:sz w:val="30"/>
          <w:szCs w:val="30"/>
        </w:rPr>
        <w:t>□</w:t>
      </w:r>
      <w:r w:rsidR="00F70780" w:rsidRPr="0043027E">
        <w:rPr>
          <w:rFonts w:hint="eastAsia"/>
          <w:b/>
          <w:sz w:val="30"/>
          <w:szCs w:val="30"/>
        </w:rPr>
        <w:t xml:space="preserve"> </w:t>
      </w:r>
      <w:proofErr w:type="spellStart"/>
      <w:r w:rsidR="00F70780" w:rsidRPr="0043027E">
        <w:rPr>
          <w:rFonts w:hint="eastAsia"/>
          <w:b/>
          <w:sz w:val="30"/>
          <w:szCs w:val="30"/>
        </w:rPr>
        <w:t>참가팀</w:t>
      </w:r>
      <w:proofErr w:type="spellEnd"/>
      <w:r w:rsidR="00F70780" w:rsidRPr="0043027E">
        <w:rPr>
          <w:rFonts w:hint="eastAsia"/>
          <w:b/>
          <w:sz w:val="30"/>
          <w:szCs w:val="30"/>
        </w:rPr>
        <w:t xml:space="preserve"> 개요</w:t>
      </w:r>
    </w:p>
    <w:tbl>
      <w:tblPr>
        <w:tblOverlap w:val="never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3"/>
        <w:gridCol w:w="1137"/>
        <w:gridCol w:w="1854"/>
        <w:gridCol w:w="1695"/>
        <w:gridCol w:w="2507"/>
        <w:gridCol w:w="465"/>
        <w:gridCol w:w="1365"/>
      </w:tblGrid>
      <w:tr w:rsidR="00F70780" w:rsidRPr="00F70780" w14:paraId="3DDE7E64" w14:textId="77777777" w:rsidTr="00E02193">
        <w:trPr>
          <w:trHeight w:val="426"/>
          <w:jc w:val="center"/>
        </w:trPr>
        <w:tc>
          <w:tcPr>
            <w:tcW w:w="18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1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4E5B51" w14:textId="77777777" w:rsidR="00F70780" w:rsidRPr="00F70780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구 분</w:t>
            </w:r>
          </w:p>
        </w:tc>
        <w:tc>
          <w:tcPr>
            <w:tcW w:w="788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1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11E72E" w14:textId="77777777" w:rsidR="00F70780" w:rsidRPr="00F70780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세부내용</w:t>
            </w:r>
          </w:p>
        </w:tc>
      </w:tr>
      <w:tr w:rsidR="00212412" w:rsidRPr="00F70780" w14:paraId="7F8FE144" w14:textId="77777777" w:rsidTr="00E02193">
        <w:trPr>
          <w:trHeight w:val="390"/>
          <w:jc w:val="center"/>
        </w:trPr>
        <w:tc>
          <w:tcPr>
            <w:tcW w:w="18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1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A3A264" w14:textId="77777777" w:rsidR="00212412" w:rsidRPr="00F70780" w:rsidRDefault="00212412" w:rsidP="0021241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605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99848E" w14:textId="261004EE" w:rsidR="00212412" w:rsidRPr="00F70780" w:rsidRDefault="00212412" w:rsidP="00212412">
            <w:pPr>
              <w:wordWrap/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9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5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A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venue</w:t>
            </w:r>
          </w:p>
        </w:tc>
        <w:tc>
          <w:tcPr>
            <w:tcW w:w="18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7F3E8F" w14:textId="4F10A242" w:rsidR="00212412" w:rsidRPr="00F70780" w:rsidRDefault="00212412" w:rsidP="0021241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총 인원 </w:t>
            </w:r>
            <w:proofErr w:type="gramStart"/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(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  <w:t>4</w:t>
            </w:r>
            <w:proofErr w:type="gramEnd"/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명)</w:t>
            </w:r>
          </w:p>
        </w:tc>
      </w:tr>
      <w:tr w:rsidR="00212412" w:rsidRPr="00F70780" w14:paraId="2A1E8368" w14:textId="77777777" w:rsidTr="00E02193">
        <w:trPr>
          <w:trHeight w:val="426"/>
          <w:jc w:val="center"/>
        </w:trPr>
        <w:tc>
          <w:tcPr>
            <w:tcW w:w="18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1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C1EE81" w14:textId="77777777" w:rsidR="00212412" w:rsidRPr="00F70780" w:rsidRDefault="00212412" w:rsidP="0021241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팀 구 성</w:t>
            </w:r>
          </w:p>
        </w:tc>
        <w:tc>
          <w:tcPr>
            <w:tcW w:w="1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1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E7ADFF" w14:textId="77777777" w:rsidR="00212412" w:rsidRPr="00F70780" w:rsidRDefault="00212412" w:rsidP="0021241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성명</w:t>
            </w:r>
          </w:p>
        </w:tc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1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0ACF08" w14:textId="77777777" w:rsidR="00212412" w:rsidRPr="00F70780" w:rsidRDefault="00212412" w:rsidP="0021241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소속</w:t>
            </w:r>
          </w:p>
        </w:tc>
        <w:tc>
          <w:tcPr>
            <w:tcW w:w="2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1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B50CA5" w14:textId="77777777" w:rsidR="00212412" w:rsidRPr="00F70780" w:rsidRDefault="00212412" w:rsidP="0021241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부서/학과</w:t>
            </w:r>
          </w:p>
        </w:tc>
        <w:tc>
          <w:tcPr>
            <w:tcW w:w="18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1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B2EC42" w14:textId="77777777" w:rsidR="00212412" w:rsidRPr="00F70780" w:rsidRDefault="00212412" w:rsidP="0021241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직위/학년</w:t>
            </w:r>
          </w:p>
        </w:tc>
      </w:tr>
      <w:tr w:rsidR="00212412" w:rsidRPr="00F70780" w14:paraId="727A99EC" w14:textId="77777777" w:rsidTr="00E02193">
        <w:trPr>
          <w:trHeight w:val="417"/>
          <w:jc w:val="center"/>
        </w:trPr>
        <w:tc>
          <w:tcPr>
            <w:tcW w:w="18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1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A4080B" w14:textId="77777777" w:rsidR="00212412" w:rsidRPr="00F70780" w:rsidRDefault="00212412" w:rsidP="0021241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팀 장</w:t>
            </w:r>
          </w:p>
        </w:tc>
        <w:tc>
          <w:tcPr>
            <w:tcW w:w="1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D570FB" w14:textId="01997435" w:rsidR="00212412" w:rsidRPr="00F70780" w:rsidRDefault="00212412" w:rsidP="0021241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김태진</w:t>
            </w:r>
          </w:p>
        </w:tc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5BFEB6" w14:textId="770BD1DE" w:rsidR="00212412" w:rsidRPr="00F70780" w:rsidRDefault="00212412" w:rsidP="0021241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광운대학교</w:t>
            </w:r>
          </w:p>
        </w:tc>
        <w:tc>
          <w:tcPr>
            <w:tcW w:w="2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47686E" w14:textId="1B7F2FD5" w:rsidR="00212412" w:rsidRPr="00F70780" w:rsidRDefault="00212412" w:rsidP="00212412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컴퓨터공학과</w:t>
            </w:r>
          </w:p>
        </w:tc>
        <w:tc>
          <w:tcPr>
            <w:tcW w:w="18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7E2C69" w14:textId="795AB8E5" w:rsidR="00212412" w:rsidRPr="00F70780" w:rsidRDefault="00212412" w:rsidP="00212412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4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학년</w:t>
            </w:r>
          </w:p>
        </w:tc>
      </w:tr>
      <w:tr w:rsidR="00212412" w:rsidRPr="00F70780" w14:paraId="0EEB9A3C" w14:textId="77777777" w:rsidTr="00E02193">
        <w:trPr>
          <w:trHeight w:val="476"/>
          <w:jc w:val="center"/>
        </w:trPr>
        <w:tc>
          <w:tcPr>
            <w:tcW w:w="703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EEAF6" w:themeFill="accent1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6FF482" w14:textId="77777777" w:rsidR="00212412" w:rsidRPr="00F70780" w:rsidRDefault="00212412" w:rsidP="0021241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참가</w:t>
            </w:r>
          </w:p>
          <w:p w14:paraId="36041025" w14:textId="77777777" w:rsidR="00212412" w:rsidRPr="00F70780" w:rsidRDefault="00212412" w:rsidP="0021241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지원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1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EC2B04" w14:textId="77777777" w:rsidR="00212412" w:rsidRPr="00F70780" w:rsidRDefault="00212412" w:rsidP="0021241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부문</w:t>
            </w:r>
          </w:p>
        </w:tc>
        <w:tc>
          <w:tcPr>
            <w:tcW w:w="35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3B0E8D" w14:textId="1797D9BA" w:rsidR="00212412" w:rsidRPr="00F70780" w:rsidRDefault="00212412" w:rsidP="0021241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  <w:object w:dxaOrig="225" w:dyaOrig="225" w14:anchorId="227949A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65" type="#_x0000_t75" style="width:42.85pt;height:20.55pt" o:ole="">
                  <v:imagedata r:id="rId8" o:title=""/>
                </v:shape>
                <w:control r:id="rId9" w:name="CheckBox13" w:shapeid="_x0000_i1165"/>
              </w:object>
            </w:r>
          </w:p>
        </w:tc>
        <w:tc>
          <w:tcPr>
            <w:tcW w:w="43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A9DF63" w14:textId="23A83C57" w:rsidR="00212412" w:rsidRPr="00F70780" w:rsidRDefault="00212412" w:rsidP="00212412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b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b/>
                <w:color w:val="000000"/>
                <w:kern w:val="0"/>
                <w:szCs w:val="20"/>
              </w:rPr>
              <w:object w:dxaOrig="225" w:dyaOrig="225" w14:anchorId="220B91DE">
                <v:shape id="_x0000_i1163" type="#_x0000_t75" style="width:47.15pt;height:20.55pt" o:ole="">
                  <v:imagedata r:id="rId10" o:title=""/>
                </v:shape>
                <w:control r:id="rId11" w:name="CheckBox14" w:shapeid="_x0000_i1163"/>
              </w:object>
            </w:r>
          </w:p>
        </w:tc>
      </w:tr>
      <w:tr w:rsidR="00212412" w:rsidRPr="00F70780" w14:paraId="05DBBE59" w14:textId="77777777" w:rsidTr="00E02193">
        <w:trPr>
          <w:trHeight w:val="476"/>
          <w:jc w:val="center"/>
        </w:trPr>
        <w:tc>
          <w:tcPr>
            <w:tcW w:w="703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DEEAF6" w:themeFill="accent1" w:themeFillTint="33"/>
            <w:vAlign w:val="center"/>
            <w:hideMark/>
          </w:tcPr>
          <w:p w14:paraId="7F889BEB" w14:textId="77777777" w:rsidR="00212412" w:rsidRPr="00F70780" w:rsidRDefault="00212412" w:rsidP="002124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3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1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D276CD" w14:textId="77777777" w:rsidR="00212412" w:rsidRPr="00F70780" w:rsidRDefault="00212412" w:rsidP="0021241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자유과제</w:t>
            </w:r>
          </w:p>
        </w:tc>
        <w:tc>
          <w:tcPr>
            <w:tcW w:w="185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247269" w14:textId="7591672D" w:rsidR="00212412" w:rsidRPr="0043027E" w:rsidRDefault="00212412" w:rsidP="00212412">
            <w:pPr>
              <w:shd w:val="clear" w:color="auto" w:fill="FFFFFF"/>
              <w:spacing w:after="0" w:line="240" w:lineRule="auto"/>
              <w:textAlignment w:val="baseline"/>
              <w:rPr>
                <w:rFonts w:ascii="함초롬바탕" w:eastAsia="굴림" w:hAnsi="굴림" w:cs="굴림"/>
                <w:b/>
                <w:color w:val="000000"/>
                <w:kern w:val="0"/>
                <w:szCs w:val="20"/>
              </w:rPr>
            </w:pPr>
            <w:r w:rsidRPr="0043027E">
              <w:rPr>
                <w:rFonts w:ascii="함초롬바탕" w:eastAsia="굴림" w:hAnsi="굴림" w:cs="굴림"/>
                <w:b/>
                <w:color w:val="000000"/>
                <w:kern w:val="0"/>
                <w:szCs w:val="20"/>
              </w:rPr>
              <w:object w:dxaOrig="225" w:dyaOrig="225" w14:anchorId="30E7B157">
                <v:shape id="_x0000_i1166" type="#_x0000_t75" style="width:64.3pt;height:18pt" o:ole="">
                  <v:imagedata r:id="rId12" o:title=""/>
                </v:shape>
                <w:control r:id="rId13" w:name="CheckBox5" w:shapeid="_x0000_i1166"/>
              </w:object>
            </w:r>
          </w:p>
        </w:tc>
        <w:tc>
          <w:tcPr>
            <w:tcW w:w="169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45FB1C" w14:textId="6F4755E9" w:rsidR="00212412" w:rsidRPr="00F70780" w:rsidRDefault="00212412" w:rsidP="00212412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object w:dxaOrig="225" w:dyaOrig="225" w14:anchorId="438B1938">
                <v:shape id="_x0000_i1161" type="#_x0000_t75" style="width:74.55pt;height:18pt" o:ole="">
                  <v:imagedata r:id="rId14" o:title=""/>
                </v:shape>
                <w:control r:id="rId15" w:name="CheckBox6" w:shapeid="_x0000_i1161"/>
              </w:object>
            </w:r>
          </w:p>
        </w:tc>
        <w:tc>
          <w:tcPr>
            <w:tcW w:w="2507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BF60A0" w14:textId="13983032" w:rsidR="00212412" w:rsidRPr="00F70780" w:rsidRDefault="00212412" w:rsidP="00212412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object w:dxaOrig="225" w:dyaOrig="225" w14:anchorId="4A533F2D">
                <v:shape id="_x0000_i1160" type="#_x0000_t75" style="width:76.3pt;height:18pt" o:ole="">
                  <v:imagedata r:id="rId16" o:title=""/>
                </v:shape>
                <w:control r:id="rId17" w:name="CheckBox7" w:shapeid="_x0000_i1160"/>
              </w:object>
            </w:r>
          </w:p>
        </w:tc>
        <w:tc>
          <w:tcPr>
            <w:tcW w:w="1830" w:type="dxa"/>
            <w:gridSpan w:val="2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EAB2D7" w14:textId="695FFD4F" w:rsidR="00212412" w:rsidRPr="00F70780" w:rsidRDefault="00212412" w:rsidP="00212412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object w:dxaOrig="225" w:dyaOrig="225" w14:anchorId="76AB8646">
                <v:shape id="_x0000_i1159" type="#_x0000_t75" style="width:1in;height:18pt" o:ole="">
                  <v:imagedata r:id="rId18" o:title=""/>
                </v:shape>
                <w:control r:id="rId19" w:name="CheckBox8" w:shapeid="_x0000_i1159"/>
              </w:object>
            </w:r>
          </w:p>
        </w:tc>
      </w:tr>
      <w:tr w:rsidR="00212412" w:rsidRPr="00F70780" w14:paraId="40EBE3CC" w14:textId="77777777" w:rsidTr="004A7626">
        <w:trPr>
          <w:trHeight w:val="770"/>
          <w:jc w:val="center"/>
        </w:trPr>
        <w:tc>
          <w:tcPr>
            <w:tcW w:w="703" w:type="dxa"/>
            <w:vMerge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DEEAF6" w:themeFill="accent1" w:themeFillTint="33"/>
            <w:vAlign w:val="center"/>
            <w:hideMark/>
          </w:tcPr>
          <w:p w14:paraId="5A220072" w14:textId="77777777" w:rsidR="00212412" w:rsidRPr="00F70780" w:rsidRDefault="00212412" w:rsidP="002124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37" w:type="dxa"/>
            <w:vMerge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DEEAF6" w:themeFill="accent1" w:themeFillTint="33"/>
            <w:vAlign w:val="center"/>
            <w:hideMark/>
          </w:tcPr>
          <w:p w14:paraId="65780462" w14:textId="77777777" w:rsidR="00212412" w:rsidRPr="00F70780" w:rsidRDefault="00212412" w:rsidP="0021241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54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4CFDD1" w14:textId="51A01CF0" w:rsidR="00212412" w:rsidRPr="00F70780" w:rsidRDefault="00212412" w:rsidP="00212412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object w:dxaOrig="225" w:dyaOrig="225" w14:anchorId="2D4B1EF8">
                <v:shape id="_x0000_i1158" type="#_x0000_t75" style="width:81.45pt;height:18pt" o:ole="">
                  <v:imagedata r:id="rId20" o:title=""/>
                </v:shape>
                <w:control r:id="rId21" w:name="CheckBox9" w:shapeid="_x0000_i1158"/>
              </w:objec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B20913" w14:textId="58963268" w:rsidR="00212412" w:rsidRPr="00F70780" w:rsidRDefault="00212412" w:rsidP="00212412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object w:dxaOrig="225" w:dyaOrig="225" w14:anchorId="35EFED88">
                <v:shape id="_x0000_i1157" type="#_x0000_t75" style="width:54pt;height:18pt" o:ole="">
                  <v:imagedata r:id="rId22" o:title=""/>
                </v:shape>
                <w:control r:id="rId23" w:name="CheckBox10" w:shapeid="_x0000_i1157"/>
              </w:objec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13090C" w14:textId="529A9864" w:rsidR="00212412" w:rsidRPr="00F70780" w:rsidRDefault="00212412" w:rsidP="00212412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object w:dxaOrig="225" w:dyaOrig="225" w14:anchorId="5078414A">
                <v:shape id="_x0000_i1156" type="#_x0000_t75" style="width:56.55pt;height:18pt" o:ole="">
                  <v:imagedata r:id="rId24" o:title=""/>
                </v:shape>
                <w:control r:id="rId25" w:name="CheckBox11" w:shapeid="_x0000_i1156"/>
              </w:object>
            </w:r>
          </w:p>
        </w:tc>
        <w:tc>
          <w:tcPr>
            <w:tcW w:w="1830" w:type="dxa"/>
            <w:gridSpan w:val="2"/>
            <w:tcBorders>
              <w:top w:val="nil"/>
              <w:left w:val="nil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4F07D3" w14:textId="33DB9936" w:rsidR="00212412" w:rsidRPr="00F70780" w:rsidRDefault="00212412" w:rsidP="00212412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object w:dxaOrig="225" w:dyaOrig="225" w14:anchorId="306D8747">
                <v:shape id="_x0000_i1155" type="#_x0000_t75" style="width:56.55pt;height:18pt" o:ole="">
                  <v:imagedata r:id="rId26" o:title=""/>
                </v:shape>
                <w:control r:id="rId27" w:name="CheckBox111" w:shapeid="_x0000_i1155"/>
              </w:object>
            </w:r>
          </w:p>
        </w:tc>
      </w:tr>
      <w:tr w:rsidR="00212412" w:rsidRPr="00F70780" w14:paraId="2166FD7B" w14:textId="77777777" w:rsidTr="004A7626">
        <w:trPr>
          <w:trHeight w:val="347"/>
          <w:jc w:val="center"/>
        </w:trPr>
        <w:tc>
          <w:tcPr>
            <w:tcW w:w="1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348EE127" w14:textId="77777777" w:rsidR="00212412" w:rsidRPr="009D442A" w:rsidRDefault="00212412" w:rsidP="0021241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D442A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8"/>
                <w:kern w:val="0"/>
                <w:szCs w:val="20"/>
              </w:rPr>
              <w:t xml:space="preserve"> 프로젝트 활용방향 </w:t>
            </w:r>
          </w:p>
        </w:tc>
        <w:tc>
          <w:tcPr>
            <w:tcW w:w="65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860590D" w14:textId="1FFC7AF3" w:rsidR="00212412" w:rsidRPr="00DA6308" w:rsidRDefault="00212412" w:rsidP="00212412">
            <w:pPr>
              <w:spacing w:after="0" w:line="320" w:lineRule="exact"/>
              <w:jc w:val="center"/>
              <w:textAlignment w:val="baseline"/>
              <w:rPr>
                <w:rFonts w:ascii="함초롬바탕" w:eastAsia="굴림" w:hAnsi="굴림" w:cs="굴림"/>
                <w:szCs w:val="20"/>
              </w:rPr>
            </w:pPr>
            <w:r w:rsidRPr="009D442A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object w:dxaOrig="225" w:dyaOrig="225" w14:anchorId="74EB8EFF">
                <v:shape id="_x0000_i1167" type="#_x0000_t75" style="width:57.45pt;height:17.15pt" o:ole="">
                  <v:imagedata r:id="rId28" o:title=""/>
                </v:shape>
                <w:control r:id="rId29" w:name="CheckBox141" w:shapeid="_x0000_i1167"/>
              </w:object>
            </w:r>
            <w:r>
              <w:rPr>
                <w:rFonts w:eastAsiaTheme="minorHAnsi" w:cs="굴림"/>
                <w:b/>
                <w:color w:val="000000"/>
                <w:kern w:val="0"/>
                <w:szCs w:val="20"/>
              </w:rPr>
              <w:t xml:space="preserve">  </w:t>
            </w:r>
            <w:r>
              <w:rPr>
                <w:rFonts w:eastAsiaTheme="minorHAnsi" w:cs="굴림"/>
                <w:b/>
                <w:color w:val="000000"/>
                <w:kern w:val="0"/>
                <w:szCs w:val="20"/>
              </w:rPr>
              <w:object w:dxaOrig="225" w:dyaOrig="225" w14:anchorId="0BD9D589">
                <v:shape id="_x0000_i1153" type="#_x0000_t75" style="width:57.45pt;height:17.15pt" o:ole="">
                  <v:imagedata r:id="rId30" o:title=""/>
                </v:shape>
                <w:control r:id="rId31" w:name="CheckBox142" w:shapeid="_x0000_i1153"/>
              </w:object>
            </w:r>
            <w:r>
              <w:rPr>
                <w:rFonts w:eastAsiaTheme="minorHAnsi" w:cs="굴림"/>
                <w:b/>
                <w:color w:val="000000"/>
                <w:kern w:val="0"/>
                <w:szCs w:val="20"/>
              </w:rPr>
              <w:t xml:space="preserve">  </w:t>
            </w:r>
            <w:r>
              <w:rPr>
                <w:rFonts w:eastAsiaTheme="minorHAnsi" w:cs="굴림"/>
                <w:b/>
                <w:color w:val="000000"/>
                <w:kern w:val="0"/>
                <w:szCs w:val="20"/>
              </w:rPr>
              <w:object w:dxaOrig="225" w:dyaOrig="225" w14:anchorId="3EE196DA">
                <v:shape id="_x0000_i1152" type="#_x0000_t75" style="width:114.85pt;height:17.15pt" o:ole="">
                  <v:imagedata r:id="rId32" o:title=""/>
                </v:shape>
                <w:control r:id="rId33" w:name="CheckBox1421" w:shapeid="_x0000_i1152"/>
              </w:object>
            </w:r>
            <w:r>
              <w:rPr>
                <w:rFonts w:eastAsiaTheme="minorHAnsi" w:cs="굴림"/>
                <w:b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/>
                <w:b/>
                <w:color w:val="000000"/>
                <w:kern w:val="0"/>
                <w:szCs w:val="20"/>
              </w:rPr>
              <w:object w:dxaOrig="225" w:dyaOrig="225" w14:anchorId="6F64F7DE">
                <v:shape id="_x0000_i1151" type="#_x0000_t75" style="width:57.45pt;height:17.15pt" o:ole="">
                  <v:imagedata r:id="rId34" o:title=""/>
                </v:shape>
                <w:control r:id="rId35" w:name="CheckBox1422" w:shapeid="_x0000_i1151"/>
              </w:objec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2" w:space="0" w:color="000000"/>
            </w:tcBorders>
            <w:vAlign w:val="center"/>
          </w:tcPr>
          <w:p w14:paraId="5345374A" w14:textId="77777777" w:rsidR="00212412" w:rsidRPr="00DA6308" w:rsidRDefault="00212412" w:rsidP="00212412">
            <w:pPr>
              <w:spacing w:after="0" w:line="360" w:lineRule="auto"/>
              <w:jc w:val="center"/>
              <w:textAlignment w:val="baseline"/>
              <w:rPr>
                <w:rFonts w:ascii="함초롬바탕" w:eastAsia="굴림" w:hAnsi="굴림" w:cs="굴림"/>
                <w:szCs w:val="20"/>
              </w:rPr>
            </w:pPr>
            <w:r>
              <w:rPr>
                <w:rFonts w:eastAsiaTheme="minorHAnsi" w:cs="굴림"/>
                <w:b/>
                <w:color w:val="000000"/>
                <w:kern w:val="0"/>
                <w:szCs w:val="20"/>
              </w:rPr>
              <w:t>(</w:t>
            </w:r>
            <w:r>
              <w:rPr>
                <w:rFonts w:eastAsiaTheme="minorHAnsi" w:cs="굴림"/>
                <w:b/>
                <w:color w:val="000000"/>
                <w:kern w:val="0"/>
                <w:sz w:val="10"/>
                <w:szCs w:val="10"/>
              </w:rPr>
              <w:t xml:space="preserve">                     </w:t>
            </w:r>
            <w:r>
              <w:rPr>
                <w:rFonts w:eastAsiaTheme="minorHAnsi" w:cs="굴림"/>
                <w:b/>
                <w:color w:val="000000"/>
                <w:kern w:val="0"/>
                <w:szCs w:val="20"/>
              </w:rPr>
              <w:t>)</w:t>
            </w:r>
          </w:p>
        </w:tc>
      </w:tr>
      <w:tr w:rsidR="00212412" w:rsidRPr="00F70780" w14:paraId="68799E44" w14:textId="77777777" w:rsidTr="00E02193">
        <w:trPr>
          <w:trHeight w:val="152"/>
          <w:jc w:val="center"/>
        </w:trPr>
        <w:tc>
          <w:tcPr>
            <w:tcW w:w="1840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172B3C" w14:textId="77777777" w:rsidR="00212412" w:rsidRPr="00F70780" w:rsidRDefault="00212412" w:rsidP="00212412">
            <w:pPr>
              <w:wordWrap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886" w:type="dxa"/>
            <w:gridSpan w:val="5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E23E38" w14:textId="77777777" w:rsidR="00212412" w:rsidRPr="00F70780" w:rsidRDefault="00212412" w:rsidP="00212412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0"/>
                <w:szCs w:val="10"/>
              </w:rPr>
            </w:pPr>
          </w:p>
        </w:tc>
      </w:tr>
      <w:tr w:rsidR="00212412" w:rsidRPr="00F70780" w14:paraId="1629FC1A" w14:textId="77777777" w:rsidTr="00E02193">
        <w:trPr>
          <w:trHeight w:val="286"/>
          <w:jc w:val="center"/>
        </w:trPr>
        <w:tc>
          <w:tcPr>
            <w:tcW w:w="9726" w:type="dxa"/>
            <w:gridSpan w:val="7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B99230" w14:textId="77777777" w:rsidR="00212412" w:rsidRPr="00780D15" w:rsidRDefault="00212412" w:rsidP="00212412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30"/>
                <w:szCs w:val="30"/>
              </w:rPr>
            </w:pPr>
            <w:r w:rsidRPr="00780D1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0"/>
                <w:szCs w:val="30"/>
              </w:rPr>
              <w:t xml:space="preserve">□ </w:t>
            </w:r>
            <w:proofErr w:type="spellStart"/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0"/>
                <w:szCs w:val="30"/>
              </w:rPr>
              <w:t>참가팀</w:t>
            </w:r>
            <w:proofErr w:type="spellEnd"/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0"/>
                <w:szCs w:val="30"/>
              </w:rPr>
              <w:t xml:space="preserve"> 활동 사진</w:t>
            </w:r>
          </w:p>
        </w:tc>
      </w:tr>
      <w:tr w:rsidR="00212412" w:rsidRPr="00F70780" w14:paraId="5522B15B" w14:textId="77777777" w:rsidTr="000621BA">
        <w:trPr>
          <w:trHeight w:val="6828"/>
          <w:jc w:val="center"/>
        </w:trPr>
        <w:tc>
          <w:tcPr>
            <w:tcW w:w="9726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B941EB" w14:textId="43E279B3" w:rsidR="00212412" w:rsidRPr="00780D15" w:rsidRDefault="00783128" w:rsidP="00212412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2639A12" wp14:editId="221AA0C6">
                  <wp:extent cx="6046470" cy="4625975"/>
                  <wp:effectExtent l="0" t="0" r="0" b="317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6470" cy="462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FAD9DC" w14:textId="77777777" w:rsidR="0077753A" w:rsidRDefault="0077753A" w:rsidP="005A66C1">
      <w:pPr>
        <w:pStyle w:val="a5"/>
      </w:pPr>
      <w:bookmarkStart w:id="0" w:name="_GoBack"/>
      <w:bookmarkEnd w:id="0"/>
    </w:p>
    <w:p w14:paraId="688492AE" w14:textId="77777777" w:rsidR="000621BA" w:rsidRPr="0077753A" w:rsidRDefault="000621BA" w:rsidP="000621BA">
      <w:pPr>
        <w:pStyle w:val="a5"/>
        <w:rPr>
          <w:sz w:val="30"/>
          <w:szCs w:val="30"/>
        </w:rPr>
      </w:pPr>
      <w:r w:rsidRPr="0077753A">
        <w:rPr>
          <w:rFonts w:ascii="맑은 고딕" w:eastAsia="맑은 고딕" w:hAnsi="맑은 고딕" w:hint="eastAsia"/>
          <w:b/>
          <w:bCs/>
          <w:sz w:val="30"/>
          <w:szCs w:val="30"/>
        </w:rPr>
        <w:t xml:space="preserve">□ 출품작 </w:t>
      </w:r>
      <w:r>
        <w:rPr>
          <w:rFonts w:ascii="맑은 고딕" w:eastAsia="맑은 고딕" w:hAnsi="맑은 고딕" w:hint="eastAsia"/>
          <w:b/>
          <w:bCs/>
          <w:sz w:val="30"/>
          <w:szCs w:val="30"/>
        </w:rPr>
        <w:t>결과 보고서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948"/>
        <w:gridCol w:w="7717"/>
      </w:tblGrid>
      <w:tr w:rsidR="000621BA" w14:paraId="25E1DF12" w14:textId="77777777" w:rsidTr="00FB1341">
        <w:trPr>
          <w:trHeight w:val="680"/>
        </w:trPr>
        <w:tc>
          <w:tcPr>
            <w:tcW w:w="1948" w:type="dxa"/>
            <w:shd w:val="clear" w:color="auto" w:fill="BDD6EE" w:themeFill="accent1" w:themeFillTint="66"/>
            <w:vAlign w:val="center"/>
          </w:tcPr>
          <w:p w14:paraId="40FBFB2C" w14:textId="77777777" w:rsidR="000621BA" w:rsidRPr="009D0CE2" w:rsidRDefault="000621BA" w:rsidP="00FB1341">
            <w:pPr>
              <w:tabs>
                <w:tab w:val="left" w:pos="1635"/>
              </w:tabs>
              <w:jc w:val="center"/>
              <w:textAlignment w:val="baseline"/>
              <w:rPr>
                <w:rFonts w:ascii="맑은 고딕" w:eastAsia="맑은 고딕" w:hAnsi="맑은 고딕" w:cs="굴림"/>
                <w:b/>
                <w:color w:val="000000"/>
                <w:kern w:val="0"/>
                <w:szCs w:val="30"/>
              </w:rPr>
            </w:pPr>
            <w:r w:rsidRPr="009D0CE2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30"/>
              </w:rPr>
              <w:t>출품작명</w:t>
            </w:r>
          </w:p>
        </w:tc>
        <w:tc>
          <w:tcPr>
            <w:tcW w:w="7717" w:type="dxa"/>
            <w:vAlign w:val="center"/>
          </w:tcPr>
          <w:p w14:paraId="1DDF9849" w14:textId="5B3C8FB0" w:rsidR="000621BA" w:rsidRPr="00780D15" w:rsidRDefault="00212412" w:rsidP="00212412">
            <w:pPr>
              <w:tabs>
                <w:tab w:val="left" w:pos="1635"/>
              </w:tabs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30"/>
                <w:shd w:val="clear" w:color="auto" w:fill="FFFFFF"/>
              </w:rPr>
            </w:pPr>
            <w:r w:rsidRPr="00212412">
              <w:rPr>
                <w:rFonts w:ascii="맑은 고딕" w:eastAsia="맑은 고딕" w:hAnsi="맑은 고딕" w:cs="굴림"/>
                <w:color w:val="000000"/>
                <w:kern w:val="0"/>
                <w:szCs w:val="30"/>
                <w:shd w:val="clear" w:color="auto" w:fill="FFFFFF"/>
              </w:rPr>
              <w:t>3A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30"/>
                <w:shd w:val="clear" w:color="auto" w:fill="FFFFFF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30"/>
                <w:shd w:val="clear" w:color="auto" w:fill="FFFFFF"/>
              </w:rPr>
              <w:t>(</w:t>
            </w:r>
            <w:r w:rsidRPr="00212412">
              <w:rPr>
                <w:rFonts w:ascii="맑은 고딕" w:eastAsia="맑은 고딕" w:hAnsi="맑은 고딕" w:cs="굴림"/>
                <w:color w:val="000000"/>
                <w:kern w:val="0"/>
                <w:szCs w:val="30"/>
                <w:shd w:val="clear" w:color="auto" w:fill="FFFFFF"/>
              </w:rPr>
              <w:t>Advertising Analysis AI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30"/>
                <w:shd w:val="clear" w:color="auto" w:fill="FFFFFF"/>
              </w:rPr>
              <w:t>)</w:t>
            </w:r>
          </w:p>
        </w:tc>
      </w:tr>
      <w:tr w:rsidR="000621BA" w14:paraId="55DB97E5" w14:textId="77777777" w:rsidTr="00FB1341">
        <w:trPr>
          <w:trHeight w:val="677"/>
        </w:trPr>
        <w:tc>
          <w:tcPr>
            <w:tcW w:w="1948" w:type="dxa"/>
            <w:shd w:val="clear" w:color="auto" w:fill="BDD6EE" w:themeFill="accent1" w:themeFillTint="66"/>
            <w:vAlign w:val="center"/>
          </w:tcPr>
          <w:p w14:paraId="65377201" w14:textId="77777777" w:rsidR="000621BA" w:rsidRPr="009D0CE2" w:rsidRDefault="000621BA" w:rsidP="00FB1341">
            <w:pPr>
              <w:tabs>
                <w:tab w:val="left" w:pos="1635"/>
              </w:tabs>
              <w:jc w:val="center"/>
              <w:textAlignment w:val="baseline"/>
              <w:rPr>
                <w:rFonts w:ascii="맑은 고딕" w:eastAsia="맑은 고딕" w:hAnsi="맑은 고딕" w:cs="굴림"/>
                <w:b/>
                <w:color w:val="000000"/>
                <w:kern w:val="0"/>
                <w:szCs w:val="30"/>
              </w:rPr>
            </w:pPr>
            <w:r w:rsidRPr="009D0CE2">
              <w:rPr>
                <w:rFonts w:ascii="맑은 고딕" w:eastAsia="맑은 고딕" w:hAnsi="맑은 고딕" w:cs="굴림" w:hint="eastAsia"/>
                <w:b/>
                <w:color w:val="FF0000"/>
                <w:kern w:val="0"/>
                <w:szCs w:val="30"/>
              </w:rPr>
              <w:t>프로그램 등록URL</w:t>
            </w:r>
          </w:p>
        </w:tc>
        <w:tc>
          <w:tcPr>
            <w:tcW w:w="7717" w:type="dxa"/>
            <w:vAlign w:val="center"/>
          </w:tcPr>
          <w:p w14:paraId="1B1D809C" w14:textId="2163289B" w:rsidR="00212412" w:rsidRPr="00212412" w:rsidRDefault="00212412" w:rsidP="00212412">
            <w:pPr>
              <w:wordWrap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hyperlink r:id="rId37" w:history="1">
              <w:r w:rsidRPr="00E14B57">
                <w:rPr>
                  <w:rStyle w:val="a8"/>
                  <w:rFonts w:ascii="함초롬바탕" w:eastAsia="굴림" w:hAnsi="굴림" w:cs="굴림"/>
                  <w:kern w:val="0"/>
                  <w:szCs w:val="20"/>
                </w:rPr>
                <w:t>https://github.com/ktjylsj/3A.git</w:t>
              </w:r>
            </w:hyperlink>
          </w:p>
        </w:tc>
      </w:tr>
      <w:tr w:rsidR="000621BA" w14:paraId="045D9C2D" w14:textId="77777777" w:rsidTr="00FB1341">
        <w:trPr>
          <w:trHeight w:val="316"/>
        </w:trPr>
        <w:tc>
          <w:tcPr>
            <w:tcW w:w="1948" w:type="dxa"/>
            <w:shd w:val="clear" w:color="auto" w:fill="BDD6EE" w:themeFill="accent1" w:themeFillTint="66"/>
            <w:vAlign w:val="center"/>
          </w:tcPr>
          <w:p w14:paraId="645F0102" w14:textId="77777777" w:rsidR="000621BA" w:rsidRPr="009D0CE2" w:rsidRDefault="000621BA" w:rsidP="00FB1341">
            <w:pPr>
              <w:tabs>
                <w:tab w:val="left" w:pos="1635"/>
              </w:tabs>
              <w:jc w:val="center"/>
              <w:textAlignment w:val="baseline"/>
              <w:rPr>
                <w:rFonts w:ascii="맑은 고딕" w:eastAsia="맑은 고딕" w:hAnsi="맑은 고딕" w:cs="굴림"/>
                <w:b/>
                <w:color w:val="000000"/>
                <w:kern w:val="0"/>
                <w:szCs w:val="30"/>
              </w:rPr>
            </w:pPr>
            <w:r w:rsidRPr="009D0CE2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30"/>
              </w:rPr>
              <w:t>출품작 소개</w:t>
            </w:r>
          </w:p>
          <w:p w14:paraId="2BB69B3F" w14:textId="77777777" w:rsidR="000621BA" w:rsidRPr="009D0CE2" w:rsidRDefault="000621BA" w:rsidP="00FB1341">
            <w:pPr>
              <w:tabs>
                <w:tab w:val="left" w:pos="1635"/>
              </w:tabs>
              <w:jc w:val="center"/>
              <w:textAlignment w:val="baseline"/>
              <w:rPr>
                <w:rFonts w:ascii="맑은 고딕" w:eastAsia="맑은 고딕" w:hAnsi="맑은 고딕" w:cs="굴림"/>
                <w:b/>
                <w:color w:val="000000"/>
                <w:kern w:val="0"/>
                <w:szCs w:val="30"/>
              </w:rPr>
            </w:pPr>
            <w:r w:rsidRPr="009D0CE2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30"/>
              </w:rPr>
              <w:t>(요약)</w:t>
            </w:r>
          </w:p>
        </w:tc>
        <w:tc>
          <w:tcPr>
            <w:tcW w:w="7717" w:type="dxa"/>
            <w:vAlign w:val="center"/>
          </w:tcPr>
          <w:p w14:paraId="176E7A7C" w14:textId="77777777" w:rsidR="000621BA" w:rsidRPr="00780D15" w:rsidRDefault="000621BA" w:rsidP="00FB1341">
            <w:pPr>
              <w:tabs>
                <w:tab w:val="left" w:pos="1635"/>
              </w:tabs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30"/>
                <w:shd w:val="clear" w:color="auto" w:fill="FFFFFF"/>
              </w:rPr>
            </w:pPr>
          </w:p>
        </w:tc>
      </w:tr>
      <w:tr w:rsidR="000621BA" w14:paraId="406EE7AE" w14:textId="77777777" w:rsidTr="00FB1341">
        <w:trPr>
          <w:trHeight w:val="312"/>
        </w:trPr>
        <w:tc>
          <w:tcPr>
            <w:tcW w:w="9665" w:type="dxa"/>
            <w:gridSpan w:val="2"/>
            <w:shd w:val="clear" w:color="auto" w:fill="BDD6EE" w:themeFill="accent1" w:themeFillTint="66"/>
            <w:vAlign w:val="center"/>
          </w:tcPr>
          <w:p w14:paraId="163D1582" w14:textId="77777777" w:rsidR="000621BA" w:rsidRPr="009D0CE2" w:rsidRDefault="000621BA" w:rsidP="00FB1341">
            <w:pPr>
              <w:tabs>
                <w:tab w:val="left" w:pos="1635"/>
              </w:tabs>
              <w:jc w:val="center"/>
              <w:textAlignment w:val="baseline"/>
              <w:rPr>
                <w:rFonts w:ascii="맑은 고딕" w:eastAsia="맑은 고딕" w:hAnsi="맑은 고딕" w:cs="굴림"/>
                <w:b/>
                <w:color w:val="000000"/>
                <w:kern w:val="0"/>
                <w:szCs w:val="30"/>
              </w:rPr>
            </w:pPr>
            <w:r w:rsidRPr="009D0CE2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30"/>
              </w:rPr>
              <w:t>작품 세부 내용</w:t>
            </w:r>
          </w:p>
        </w:tc>
      </w:tr>
      <w:tr w:rsidR="000621BA" w14:paraId="1F987612" w14:textId="77777777" w:rsidTr="00FB1341">
        <w:trPr>
          <w:trHeight w:val="11179"/>
        </w:trPr>
        <w:tc>
          <w:tcPr>
            <w:tcW w:w="9665" w:type="dxa"/>
            <w:gridSpan w:val="2"/>
          </w:tcPr>
          <w:p w14:paraId="79BAD4AD" w14:textId="77777777" w:rsidR="000621BA" w:rsidRDefault="000621BA" w:rsidP="00FB1341">
            <w:pPr>
              <w:spacing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30"/>
                <w:shd w:val="clear" w:color="auto" w:fill="FFFFFF"/>
              </w:rPr>
            </w:pPr>
          </w:p>
          <w:p w14:paraId="0F7DE238" w14:textId="77777777" w:rsidR="000621BA" w:rsidRPr="00780D15" w:rsidRDefault="000621BA" w:rsidP="00FB1341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4"/>
                <w:szCs w:val="30"/>
              </w:rPr>
            </w:pPr>
            <w:r w:rsidRPr="00780D1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30"/>
                <w:shd w:val="clear" w:color="auto" w:fill="FFFFFF"/>
              </w:rPr>
              <w:t>1. 개발배경 및 목적</w:t>
            </w:r>
          </w:p>
          <w:p w14:paraId="6B5C2B13" w14:textId="77777777" w:rsidR="000621BA" w:rsidRPr="00780D15" w:rsidRDefault="000621BA" w:rsidP="00FB1341">
            <w:pPr>
              <w:spacing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30"/>
                <w:shd w:val="clear" w:color="auto" w:fill="FFFFFF"/>
              </w:rPr>
            </w:pPr>
          </w:p>
          <w:p w14:paraId="49ED629A" w14:textId="77777777" w:rsidR="000621BA" w:rsidRPr="00780D15" w:rsidRDefault="000621BA" w:rsidP="00FB1341">
            <w:pPr>
              <w:spacing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30"/>
                <w:shd w:val="clear" w:color="auto" w:fill="FFFFFF"/>
              </w:rPr>
            </w:pPr>
            <w:r w:rsidRPr="00780D1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30"/>
                <w:shd w:val="clear" w:color="auto" w:fill="FFFFFF"/>
              </w:rPr>
              <w:t>2. 개발환경 및 개발언어</w:t>
            </w:r>
          </w:p>
          <w:p w14:paraId="32EC7A99" w14:textId="77777777" w:rsidR="000621BA" w:rsidRPr="00780D15" w:rsidRDefault="000621BA" w:rsidP="00FB1341">
            <w:pPr>
              <w:spacing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30"/>
                <w:shd w:val="clear" w:color="auto" w:fill="FFFFFF"/>
              </w:rPr>
            </w:pPr>
          </w:p>
          <w:p w14:paraId="35281274" w14:textId="77777777" w:rsidR="000621BA" w:rsidRPr="00780D15" w:rsidRDefault="000621BA" w:rsidP="00FB1341">
            <w:pPr>
              <w:spacing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30"/>
                <w:shd w:val="clear" w:color="auto" w:fill="FFFFFF"/>
              </w:rPr>
            </w:pPr>
            <w:r w:rsidRPr="00780D1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30"/>
                <w:shd w:val="clear" w:color="auto" w:fill="FFFFFF"/>
              </w:rPr>
              <w:t>3. 시스템 구성 및 아키텍처</w:t>
            </w:r>
          </w:p>
          <w:p w14:paraId="5D58C1EF" w14:textId="77777777" w:rsidR="000621BA" w:rsidRPr="00780D15" w:rsidRDefault="000621BA" w:rsidP="00FB1341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4"/>
                <w:szCs w:val="30"/>
              </w:rPr>
            </w:pPr>
          </w:p>
          <w:p w14:paraId="3114C6D7" w14:textId="77777777" w:rsidR="000621BA" w:rsidRPr="00780D15" w:rsidRDefault="000621BA" w:rsidP="00FB1341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4"/>
                <w:szCs w:val="30"/>
              </w:rPr>
            </w:pPr>
            <w:r w:rsidRPr="00780D1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30"/>
                <w:shd w:val="clear" w:color="auto" w:fill="FFFFFF"/>
              </w:rPr>
              <w:t xml:space="preserve">4. 프로젝트 주요기능 </w:t>
            </w:r>
          </w:p>
          <w:p w14:paraId="051CF7DB" w14:textId="77777777" w:rsidR="000621BA" w:rsidRPr="00780D15" w:rsidRDefault="000621BA" w:rsidP="00FB1341">
            <w:pPr>
              <w:spacing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30"/>
                <w:shd w:val="clear" w:color="auto" w:fill="FFFFFF"/>
              </w:rPr>
            </w:pPr>
          </w:p>
          <w:p w14:paraId="435D468E" w14:textId="77777777" w:rsidR="000621BA" w:rsidRPr="00780D15" w:rsidRDefault="000621BA" w:rsidP="00FB1341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4"/>
                <w:szCs w:val="3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30"/>
                <w:shd w:val="clear" w:color="auto" w:fill="FFFFFF"/>
              </w:rPr>
              <w:t>5. 기</w:t>
            </w:r>
            <w:r w:rsidRPr="00780D1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30"/>
                <w:shd w:val="clear" w:color="auto" w:fill="FFFFFF"/>
              </w:rPr>
              <w:t>대효과 및 활용분야</w:t>
            </w:r>
          </w:p>
          <w:p w14:paraId="6C687FB0" w14:textId="77777777" w:rsidR="000621BA" w:rsidRPr="00095768" w:rsidRDefault="000621BA" w:rsidP="00FB1341">
            <w:pPr>
              <w:spacing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30"/>
                <w:shd w:val="clear" w:color="auto" w:fill="FFFFFF"/>
              </w:rPr>
            </w:pPr>
          </w:p>
          <w:p w14:paraId="7FF7756D" w14:textId="77777777" w:rsidR="000621BA" w:rsidRDefault="000621BA" w:rsidP="00FB1341">
            <w:pPr>
              <w:spacing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30"/>
                <w:shd w:val="clear" w:color="auto" w:fill="FFFFFF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30"/>
                <w:shd w:val="clear" w:color="auto" w:fill="FFFFFF"/>
              </w:rPr>
              <w:t xml:space="preserve">6. </w:t>
            </w:r>
            <w:r w:rsidRPr="00780D15"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30"/>
                <w:shd w:val="clear" w:color="auto" w:fill="FFFFFF"/>
              </w:rPr>
              <w:t>기타(출품작에 대한 추가 설명 및 PT 자료 등 첨부 가능)</w:t>
            </w:r>
          </w:p>
          <w:p w14:paraId="5360C56A" w14:textId="77777777" w:rsidR="000621BA" w:rsidRDefault="000621BA" w:rsidP="00FB1341">
            <w:pPr>
              <w:spacing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30"/>
                <w:shd w:val="clear" w:color="auto" w:fill="FFFFFF"/>
              </w:rPr>
            </w:pPr>
          </w:p>
          <w:p w14:paraId="42826639" w14:textId="77777777" w:rsidR="000621BA" w:rsidRPr="007A7AEA" w:rsidRDefault="000621BA" w:rsidP="009B2069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A7AEA">
              <w:rPr>
                <w:rFonts w:ascii="함초롬바탕" w:eastAsia="굴림" w:hAnsi="굴림" w:cs="굴림" w:hint="eastAsia"/>
                <w:color w:val="767171" w:themeColor="background2" w:themeShade="80"/>
                <w:kern w:val="0"/>
                <w:szCs w:val="20"/>
              </w:rPr>
              <w:t>*</w:t>
            </w:r>
            <w:r w:rsidRPr="007A7AEA">
              <w:rPr>
                <w:rFonts w:ascii="함초롬바탕" w:eastAsia="굴림" w:hAnsi="굴림" w:cs="굴림" w:hint="eastAsia"/>
                <w:color w:val="767171" w:themeColor="background2" w:themeShade="80"/>
                <w:kern w:val="0"/>
                <w:szCs w:val="20"/>
              </w:rPr>
              <w:t>위의</w:t>
            </w:r>
            <w:r w:rsidRPr="007A7AEA">
              <w:rPr>
                <w:rFonts w:ascii="함초롬바탕" w:eastAsia="굴림" w:hAnsi="굴림" w:cs="굴림" w:hint="eastAsia"/>
                <w:color w:val="767171" w:themeColor="background2" w:themeShade="80"/>
                <w:kern w:val="0"/>
                <w:szCs w:val="20"/>
              </w:rPr>
              <w:t xml:space="preserve"> </w:t>
            </w:r>
            <w:r w:rsidRPr="007A7AEA">
              <w:rPr>
                <w:rFonts w:ascii="함초롬바탕" w:eastAsia="굴림" w:hAnsi="굴림" w:cs="굴림" w:hint="eastAsia"/>
                <w:color w:val="767171" w:themeColor="background2" w:themeShade="80"/>
                <w:kern w:val="0"/>
                <w:szCs w:val="20"/>
              </w:rPr>
              <w:t>항목을</w:t>
            </w:r>
            <w:r w:rsidRPr="007A7AEA">
              <w:rPr>
                <w:rFonts w:ascii="함초롬바탕" w:eastAsia="굴림" w:hAnsi="굴림" w:cs="굴림" w:hint="eastAsia"/>
                <w:color w:val="767171" w:themeColor="background2" w:themeShade="80"/>
                <w:kern w:val="0"/>
                <w:szCs w:val="20"/>
              </w:rPr>
              <w:t xml:space="preserve"> </w:t>
            </w:r>
            <w:r w:rsidRPr="007A7AEA">
              <w:rPr>
                <w:rFonts w:ascii="함초롬바탕" w:eastAsia="굴림" w:hAnsi="굴림" w:cs="굴림" w:hint="eastAsia"/>
                <w:color w:val="767171" w:themeColor="background2" w:themeShade="80"/>
                <w:kern w:val="0"/>
                <w:szCs w:val="20"/>
              </w:rPr>
              <w:t>바탕으로</w:t>
            </w:r>
            <w:r w:rsidRPr="007A7AEA">
              <w:rPr>
                <w:rFonts w:ascii="함초롬바탕" w:eastAsia="굴림" w:hAnsi="굴림" w:cs="굴림" w:hint="eastAsia"/>
                <w:color w:val="767171" w:themeColor="background2" w:themeShade="80"/>
                <w:kern w:val="0"/>
                <w:szCs w:val="20"/>
              </w:rPr>
              <w:t xml:space="preserve"> </w:t>
            </w:r>
            <w:r w:rsidRPr="007A7AEA">
              <w:rPr>
                <w:rFonts w:ascii="함초롬바탕" w:eastAsia="굴림" w:hAnsi="굴림" w:cs="굴림" w:hint="eastAsia"/>
                <w:color w:val="767171" w:themeColor="background2" w:themeShade="80"/>
                <w:kern w:val="0"/>
                <w:szCs w:val="20"/>
              </w:rPr>
              <w:t>글꼴</w:t>
            </w:r>
            <w:r w:rsidRPr="007A7AEA">
              <w:rPr>
                <w:rFonts w:ascii="함초롬바탕" w:eastAsia="굴림" w:hAnsi="굴림" w:cs="굴림" w:hint="eastAsia"/>
                <w:color w:val="767171" w:themeColor="background2" w:themeShade="80"/>
                <w:kern w:val="0"/>
                <w:szCs w:val="20"/>
              </w:rPr>
              <w:t xml:space="preserve">, </w:t>
            </w:r>
            <w:r w:rsidRPr="007A7AEA">
              <w:rPr>
                <w:rFonts w:ascii="함초롬바탕" w:eastAsia="굴림" w:hAnsi="굴림" w:cs="굴림" w:hint="eastAsia"/>
                <w:color w:val="767171" w:themeColor="background2" w:themeShade="80"/>
                <w:kern w:val="0"/>
                <w:szCs w:val="20"/>
              </w:rPr>
              <w:t>폰트</w:t>
            </w:r>
            <w:r w:rsidRPr="007A7AEA">
              <w:rPr>
                <w:rFonts w:ascii="함초롬바탕" w:eastAsia="굴림" w:hAnsi="굴림" w:cs="굴림" w:hint="eastAsia"/>
                <w:color w:val="767171" w:themeColor="background2" w:themeShade="80"/>
                <w:kern w:val="0"/>
                <w:szCs w:val="20"/>
              </w:rPr>
              <w:t xml:space="preserve"> </w:t>
            </w:r>
            <w:r w:rsidRPr="007A7AEA">
              <w:rPr>
                <w:rFonts w:ascii="함초롬바탕" w:eastAsia="굴림" w:hAnsi="굴림" w:cs="굴림" w:hint="eastAsia"/>
                <w:color w:val="767171" w:themeColor="background2" w:themeShade="80"/>
                <w:kern w:val="0"/>
                <w:szCs w:val="20"/>
              </w:rPr>
              <w:t>등</w:t>
            </w:r>
            <w:r w:rsidRPr="007A7AEA">
              <w:rPr>
                <w:rFonts w:ascii="함초롬바탕" w:eastAsia="굴림" w:hAnsi="굴림" w:cs="굴림" w:hint="eastAsia"/>
                <w:color w:val="767171" w:themeColor="background2" w:themeShade="80"/>
                <w:kern w:val="0"/>
                <w:szCs w:val="20"/>
              </w:rPr>
              <w:t xml:space="preserve"> </w:t>
            </w:r>
            <w:r w:rsidRPr="007A7AEA">
              <w:rPr>
                <w:rFonts w:ascii="함초롬바탕" w:eastAsia="굴림" w:hAnsi="굴림" w:cs="굴림" w:hint="eastAsia"/>
                <w:color w:val="767171" w:themeColor="background2" w:themeShade="80"/>
                <w:kern w:val="0"/>
                <w:szCs w:val="20"/>
              </w:rPr>
              <w:t>자유롭게</w:t>
            </w:r>
            <w:r w:rsidRPr="007A7AEA">
              <w:rPr>
                <w:rFonts w:ascii="함초롬바탕" w:eastAsia="굴림" w:hAnsi="굴림" w:cs="굴림" w:hint="eastAsia"/>
                <w:color w:val="767171" w:themeColor="background2" w:themeShade="80"/>
                <w:kern w:val="0"/>
                <w:szCs w:val="20"/>
              </w:rPr>
              <w:t xml:space="preserve"> </w:t>
            </w:r>
            <w:proofErr w:type="spellStart"/>
            <w:r w:rsidRPr="007A7AEA">
              <w:rPr>
                <w:rFonts w:ascii="함초롬바탕" w:eastAsia="굴림" w:hAnsi="굴림" w:cs="굴림" w:hint="eastAsia"/>
                <w:color w:val="767171" w:themeColor="background2" w:themeShade="80"/>
                <w:kern w:val="0"/>
                <w:szCs w:val="20"/>
              </w:rPr>
              <w:t>작</w:t>
            </w:r>
            <w:r w:rsidR="009B2069">
              <w:rPr>
                <w:rFonts w:ascii="함초롬바탕" w:eastAsia="굴림" w:hAnsi="굴림" w:cs="굴림" w:hint="eastAsia"/>
                <w:color w:val="767171" w:themeColor="background2" w:themeShade="80"/>
                <w:kern w:val="0"/>
                <w:szCs w:val="20"/>
              </w:rPr>
              <w:t>성</w:t>
            </w:r>
            <w:r w:rsidRPr="007A7AEA">
              <w:rPr>
                <w:rFonts w:ascii="함초롬바탕" w:eastAsia="굴림" w:hAnsi="굴림" w:cs="굴림" w:hint="eastAsia"/>
                <w:color w:val="767171" w:themeColor="background2" w:themeShade="80"/>
                <w:kern w:val="0"/>
                <w:szCs w:val="20"/>
              </w:rPr>
              <w:t>하셔도</w:t>
            </w:r>
            <w:proofErr w:type="spellEnd"/>
            <w:r w:rsidRPr="007A7AEA">
              <w:rPr>
                <w:rFonts w:ascii="함초롬바탕" w:eastAsia="굴림" w:hAnsi="굴림" w:cs="굴림" w:hint="eastAsia"/>
                <w:color w:val="767171" w:themeColor="background2" w:themeShade="80"/>
                <w:kern w:val="0"/>
                <w:szCs w:val="20"/>
              </w:rPr>
              <w:t xml:space="preserve"> </w:t>
            </w:r>
            <w:r w:rsidRPr="007A7AEA">
              <w:rPr>
                <w:rFonts w:ascii="함초롬바탕" w:eastAsia="굴림" w:hAnsi="굴림" w:cs="굴림" w:hint="eastAsia"/>
                <w:color w:val="767171" w:themeColor="background2" w:themeShade="80"/>
                <w:kern w:val="0"/>
                <w:szCs w:val="20"/>
              </w:rPr>
              <w:t>됩니다</w:t>
            </w:r>
            <w:r w:rsidRPr="007A7AEA">
              <w:rPr>
                <w:rFonts w:ascii="함초롬바탕" w:eastAsia="굴림" w:hAnsi="굴림" w:cs="굴림" w:hint="eastAsia"/>
                <w:color w:val="767171" w:themeColor="background2" w:themeShade="80"/>
                <w:kern w:val="0"/>
                <w:szCs w:val="20"/>
              </w:rPr>
              <w:t>.</w:t>
            </w:r>
          </w:p>
        </w:tc>
      </w:tr>
    </w:tbl>
    <w:p w14:paraId="36F65074" w14:textId="77777777" w:rsidR="000621BA" w:rsidRPr="000621BA" w:rsidRDefault="000621BA" w:rsidP="005A66C1">
      <w:pPr>
        <w:pStyle w:val="a5"/>
      </w:pPr>
    </w:p>
    <w:sectPr w:rsidR="000621BA" w:rsidRPr="000621BA" w:rsidSect="00F70780">
      <w:pgSz w:w="11906" w:h="16838"/>
      <w:pgMar w:top="851" w:right="1021" w:bottom="851" w:left="102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64845A" w14:textId="77777777" w:rsidR="009B2069" w:rsidRDefault="009B2069">
      <w:pPr>
        <w:spacing w:after="0" w:line="240" w:lineRule="auto"/>
      </w:pPr>
    </w:p>
  </w:endnote>
  <w:endnote w:type="continuationSeparator" w:id="0">
    <w:p w14:paraId="2C919591" w14:textId="77777777" w:rsidR="009B2069" w:rsidRDefault="009B206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굴림"/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HY헤드라인M">
    <w:altName w:val="바탕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1CF24F" w14:textId="77777777" w:rsidR="009B2069" w:rsidRDefault="009B2069">
      <w:pPr>
        <w:spacing w:after="0" w:line="240" w:lineRule="auto"/>
      </w:pPr>
    </w:p>
  </w:footnote>
  <w:footnote w:type="continuationSeparator" w:id="0">
    <w:p w14:paraId="064D77F6" w14:textId="77777777" w:rsidR="009B2069" w:rsidRDefault="009B206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72135"/>
    <w:multiLevelType w:val="hybridMultilevel"/>
    <w:tmpl w:val="93023B5C"/>
    <w:lvl w:ilvl="0" w:tplc="D05E2324">
      <w:start w:val="6"/>
      <w:numFmt w:val="bullet"/>
      <w:lvlText w:val=""/>
      <w:lvlJc w:val="left"/>
      <w:pPr>
        <w:ind w:left="760" w:hanging="360"/>
      </w:pPr>
      <w:rPr>
        <w:rFonts w:ascii="Wingdings" w:eastAsia="맑은 고딕" w:hAnsi="Wingdings" w:cs="굴림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B25295A"/>
    <w:multiLevelType w:val="hybridMultilevel"/>
    <w:tmpl w:val="5A26B4EE"/>
    <w:lvl w:ilvl="0" w:tplc="4C94622A">
      <w:numFmt w:val="bullet"/>
      <w:lvlText w:val="□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8FE2EA5"/>
    <w:multiLevelType w:val="hybridMultilevel"/>
    <w:tmpl w:val="C8560F3E"/>
    <w:lvl w:ilvl="0" w:tplc="739455F4"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97E519C"/>
    <w:multiLevelType w:val="hybridMultilevel"/>
    <w:tmpl w:val="C010BE4E"/>
    <w:lvl w:ilvl="0" w:tplc="862CAF46"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5A932D9"/>
    <w:multiLevelType w:val="hybridMultilevel"/>
    <w:tmpl w:val="2340B920"/>
    <w:lvl w:ilvl="0" w:tplc="27B6E886">
      <w:numFmt w:val="bullet"/>
      <w:lvlText w:val="□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5DA1BC1"/>
    <w:multiLevelType w:val="hybridMultilevel"/>
    <w:tmpl w:val="569AEB04"/>
    <w:lvl w:ilvl="0" w:tplc="7098E9DC">
      <w:numFmt w:val="bullet"/>
      <w:lvlText w:val="□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62C58B3"/>
    <w:multiLevelType w:val="hybridMultilevel"/>
    <w:tmpl w:val="CA9A0DC2"/>
    <w:lvl w:ilvl="0" w:tplc="DE8EA1A6">
      <w:numFmt w:val="bullet"/>
      <w:lvlText w:val="□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bordersDoNotSurroundHeader/>
  <w:bordersDoNotSurroundFooter/>
  <w:proofState w:spelling="clean" w:grammar="clean"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3A0"/>
    <w:rsid w:val="000414F6"/>
    <w:rsid w:val="000621BA"/>
    <w:rsid w:val="00095768"/>
    <w:rsid w:val="000D7166"/>
    <w:rsid w:val="00160851"/>
    <w:rsid w:val="00212412"/>
    <w:rsid w:val="00232BF4"/>
    <w:rsid w:val="002F07A0"/>
    <w:rsid w:val="00391109"/>
    <w:rsid w:val="00402152"/>
    <w:rsid w:val="004078E7"/>
    <w:rsid w:val="0043027E"/>
    <w:rsid w:val="004A7626"/>
    <w:rsid w:val="004E72A5"/>
    <w:rsid w:val="004F08EB"/>
    <w:rsid w:val="005A66C1"/>
    <w:rsid w:val="005A78BB"/>
    <w:rsid w:val="006423A0"/>
    <w:rsid w:val="0077753A"/>
    <w:rsid w:val="00780D15"/>
    <w:rsid w:val="00783128"/>
    <w:rsid w:val="007A7AEA"/>
    <w:rsid w:val="008D4BE1"/>
    <w:rsid w:val="009321E2"/>
    <w:rsid w:val="00956A6F"/>
    <w:rsid w:val="00994A9D"/>
    <w:rsid w:val="009B1F72"/>
    <w:rsid w:val="009B2069"/>
    <w:rsid w:val="009D0CE2"/>
    <w:rsid w:val="009D442A"/>
    <w:rsid w:val="00A5498A"/>
    <w:rsid w:val="00AD58AF"/>
    <w:rsid w:val="00B01D65"/>
    <w:rsid w:val="00C95227"/>
    <w:rsid w:val="00C959FA"/>
    <w:rsid w:val="00D51681"/>
    <w:rsid w:val="00DA6308"/>
    <w:rsid w:val="00DC7FD8"/>
    <w:rsid w:val="00E02193"/>
    <w:rsid w:val="00F44286"/>
    <w:rsid w:val="00F70780"/>
    <w:rsid w:val="00F7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0C8C6BD"/>
  <w15:docId w15:val="{4DBD84AF-BA2E-4A12-814D-7251F2A2E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7078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0780"/>
    <w:pPr>
      <w:spacing w:after="0" w:line="240" w:lineRule="auto"/>
    </w:p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paragraph" w:styleId="a4">
    <w:name w:val="List Paragraph"/>
    <w:basedOn w:val="a"/>
    <w:uiPriority w:val="34"/>
    <w:qFormat/>
    <w:rsid w:val="00F70780"/>
    <w:pPr>
      <w:ind w:leftChars="400" w:left="800"/>
    </w:pPr>
  </w:style>
  <w:style w:type="paragraph" w:customStyle="1" w:styleId="a5">
    <w:name w:val="바탕글"/>
    <w:basedOn w:val="a"/>
    <w:rsid w:val="00F7078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6">
    <w:name w:val="Balloon Text"/>
    <w:basedOn w:val="a"/>
    <w:link w:val="Char"/>
    <w:uiPriority w:val="99"/>
    <w:semiHidden/>
    <w:unhideWhenUsed/>
    <w:rsid w:val="00956A6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956A6F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Placeholder Text"/>
    <w:basedOn w:val="a0"/>
    <w:uiPriority w:val="99"/>
    <w:semiHidden/>
    <w:rsid w:val="00C95227"/>
    <w:rPr>
      <w:color w:val="808080"/>
    </w:rPr>
  </w:style>
  <w:style w:type="character" w:styleId="a8">
    <w:name w:val="Hyperlink"/>
    <w:basedOn w:val="a0"/>
    <w:uiPriority w:val="99"/>
    <w:unhideWhenUsed/>
    <w:rsid w:val="0021241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124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5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ontrol" Target="activeX/activeX3.xml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ontrol" Target="activeX/activeX7.xml"/><Relationship Id="rId34" Type="http://schemas.openxmlformats.org/officeDocument/2006/relationships/image" Target="media/image14.w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control" Target="activeX/activeX5.xml"/><Relationship Id="rId25" Type="http://schemas.openxmlformats.org/officeDocument/2006/relationships/control" Target="activeX/activeX9.xml"/><Relationship Id="rId33" Type="http://schemas.openxmlformats.org/officeDocument/2006/relationships/control" Target="activeX/activeX13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control" Target="activeX/activeX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hyperlink" Target="https://github.com/ktjylsj/3A.git" TargetMode="External"/><Relationship Id="rId5" Type="http://schemas.openxmlformats.org/officeDocument/2006/relationships/webSettings" Target="webSettings.xml"/><Relationship Id="rId15" Type="http://schemas.openxmlformats.org/officeDocument/2006/relationships/control" Target="activeX/activeX4.xml"/><Relationship Id="rId23" Type="http://schemas.openxmlformats.org/officeDocument/2006/relationships/control" Target="activeX/activeX8.xml"/><Relationship Id="rId28" Type="http://schemas.openxmlformats.org/officeDocument/2006/relationships/image" Target="media/image11.wmf"/><Relationship Id="rId36" Type="http://schemas.openxmlformats.org/officeDocument/2006/relationships/image" Target="media/image15.png"/><Relationship Id="rId10" Type="http://schemas.openxmlformats.org/officeDocument/2006/relationships/image" Target="media/image2.wmf"/><Relationship Id="rId19" Type="http://schemas.openxmlformats.org/officeDocument/2006/relationships/control" Target="activeX/activeX6.xml"/><Relationship Id="rId31" Type="http://schemas.openxmlformats.org/officeDocument/2006/relationships/control" Target="activeX/activeX12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control" Target="activeX/activeX10.xml"/><Relationship Id="rId30" Type="http://schemas.openxmlformats.org/officeDocument/2006/relationships/image" Target="media/image12.wmf"/><Relationship Id="rId35" Type="http://schemas.openxmlformats.org/officeDocument/2006/relationships/control" Target="activeX/activeX1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05_&#44277;&#44060;SW&#44060;&#48156;&#51088;&#45824;&#54924;\2016&#45380;%20&#51228;10&#54924;_&#44060;&#48156;&#51088;&#45824;&#54924;\01.%20&#44397;&#45236;&#48512;&#47928;\08.%20&#49324;&#51204;&#52280;&#44032;&#49888;&#52397;(&#44060;&#48156;&#44228;&#54925;&#49436;%20&#46321;)\&#51228;10&#54924;%20&#44060;&#48156;&#51088;%20&#44060;&#48156;&#44228;&#54925;&#49436;_&#54016;&#47749;(&#54016;&#51109;&#47749;).dot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C86C9A-664A-46A7-98DB-B390A16E3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제10회 개발자 개발계획서_팀명(팀장명).dotm</Template>
  <TotalTime>8</TotalTime>
  <Pages>3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XP R2</Company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운영사무국</dc:creator>
  <cp:lastModifiedBy>정 지현</cp:lastModifiedBy>
  <cp:revision>6</cp:revision>
  <dcterms:created xsi:type="dcterms:W3CDTF">2019-08-26T10:44:00Z</dcterms:created>
  <dcterms:modified xsi:type="dcterms:W3CDTF">2019-10-03T01:49:00Z</dcterms:modified>
</cp:coreProperties>
</file>